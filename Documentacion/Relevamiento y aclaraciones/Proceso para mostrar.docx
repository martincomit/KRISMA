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D6" w:rsidRPr="00B6435D" w:rsidRDefault="00B6435D">
      <w:pPr>
        <w:rPr>
          <w:u w:val="single"/>
        </w:rPr>
      </w:pPr>
      <w:r w:rsidRPr="00B6435D">
        <w:rPr>
          <w:u w:val="single"/>
        </w:rPr>
        <w:t>Proceso para mostrar:</w:t>
      </w:r>
    </w:p>
    <w:p w:rsidR="00B6435D" w:rsidRDefault="00B6435D"/>
    <w:p w:rsidR="00B6435D" w:rsidRDefault="00B6435D">
      <w:r>
        <w:t xml:space="preserve">1 paso: Deportista solicita una PREINSCRIPCION WEB en: Solicitud web </w:t>
      </w:r>
    </w:p>
    <w:p w:rsidR="00B6435D" w:rsidRDefault="00B6435D">
      <w:r>
        <w:t>2 paso: por el escritorio pantalla: gestionar preinscripción, se le asignan turnos médicos (falta guardar fecha de turnos en inscripción pero no son sumamente necesarios) –se puede saltar este paso.</w:t>
      </w:r>
    </w:p>
    <w:p w:rsidR="00B6435D" w:rsidRDefault="00B6435D">
      <w:r>
        <w:t>3. paso</w:t>
      </w:r>
      <w:r w:rsidR="00332EA5">
        <w:t>: gestionar</w:t>
      </w:r>
      <w:r>
        <w:t xml:space="preserve"> preinscripción, se pone aprobado o </w:t>
      </w:r>
      <w:proofErr w:type="spellStart"/>
      <w:r>
        <w:t>aprobado_solo_recreativas</w:t>
      </w:r>
      <w:proofErr w:type="spellEnd"/>
      <w:r>
        <w:t xml:space="preserve"> a estudio </w:t>
      </w:r>
      <w:r w:rsidR="00332EA5">
        <w:t>médico</w:t>
      </w:r>
      <w:r>
        <w:t>.</w:t>
      </w:r>
    </w:p>
    <w:p w:rsidR="00B6435D" w:rsidRDefault="00B6435D">
      <w:r>
        <w:t>4. web puede consultar el estado</w:t>
      </w:r>
    </w:p>
    <w:p w:rsidR="00B6435D" w:rsidRDefault="00B6435D">
      <w:r>
        <w:t>5. inscribir deportista, se trae aprobado y se confirma inscripción al deporte preseleccionado u otros, inscribe, todo anda.</w:t>
      </w:r>
    </w:p>
    <w:p w:rsidR="007932C0" w:rsidRDefault="00B6435D">
      <w:r>
        <w:t xml:space="preserve">6. por la web se </w:t>
      </w:r>
      <w:proofErr w:type="spellStart"/>
      <w:r>
        <w:t>loguea</w:t>
      </w:r>
      <w:proofErr w:type="spellEnd"/>
      <w:r>
        <w:t xml:space="preserve"> como usuario (</w:t>
      </w:r>
      <w:proofErr w:type="spellStart"/>
      <w:r>
        <w:t>uss</w:t>
      </w:r>
      <w:proofErr w:type="spellEnd"/>
      <w:r>
        <w:t xml:space="preserve"> y </w:t>
      </w:r>
      <w:proofErr w:type="spellStart"/>
      <w:r>
        <w:t>pass</w:t>
      </w:r>
      <w:proofErr w:type="spellEnd"/>
      <w:r>
        <w:t xml:space="preserve"> = </w:t>
      </w:r>
      <w:proofErr w:type="spellStart"/>
      <w:r>
        <w:t>docu</w:t>
      </w:r>
      <w:proofErr w:type="spellEnd"/>
      <w:r>
        <w:t>) y ve su deporte inscripto, mensajes etc.</w:t>
      </w:r>
      <w:r w:rsidR="007932C0">
        <w:t xml:space="preserve"> (falta programar que cambie su contraseña en primer </w:t>
      </w:r>
      <w:proofErr w:type="spellStart"/>
      <w:r w:rsidR="007932C0">
        <w:t>logueo</w:t>
      </w:r>
      <w:proofErr w:type="spellEnd"/>
      <w:r w:rsidR="00E66812">
        <w:t xml:space="preserve">, lo dejare para el ultimo </w:t>
      </w:r>
      <w:proofErr w:type="spellStart"/>
      <w:r w:rsidR="00E66812">
        <w:t>pq</w:t>
      </w:r>
      <w:proofErr w:type="spellEnd"/>
      <w:r w:rsidR="00E66812">
        <w:t xml:space="preserve"> para </w:t>
      </w:r>
      <w:proofErr w:type="spellStart"/>
      <w:r w:rsidR="00E66812">
        <w:t>mas</w:t>
      </w:r>
      <w:proofErr w:type="spellEnd"/>
      <w:r w:rsidR="00E66812">
        <w:t xml:space="preserve"> facilidad es mejor usar la misma </w:t>
      </w:r>
      <w:proofErr w:type="spellStart"/>
      <w:r w:rsidR="00E66812">
        <w:t>pass</w:t>
      </w:r>
      <w:proofErr w:type="spellEnd"/>
      <w:r w:rsidR="00E66812">
        <w:t xml:space="preserve"> por defecto</w:t>
      </w:r>
      <w:r w:rsidR="007932C0">
        <w:t>)</w:t>
      </w:r>
    </w:p>
    <w:p w:rsidR="00B6435D" w:rsidRDefault="00B6435D">
      <w:r>
        <w:t xml:space="preserve">7. un profesor que ya este de </w:t>
      </w:r>
      <w:r w:rsidR="00332EA5">
        <w:t>alta,</w:t>
      </w:r>
      <w:r>
        <w:t xml:space="preserve"> se </w:t>
      </w:r>
      <w:proofErr w:type="spellStart"/>
      <w:r>
        <w:t>loguea</w:t>
      </w:r>
      <w:proofErr w:type="spellEnd"/>
      <w:r>
        <w:t xml:space="preserve">, y publica un </w:t>
      </w:r>
      <w:proofErr w:type="spellStart"/>
      <w:r>
        <w:t>msj</w:t>
      </w:r>
      <w:proofErr w:type="spellEnd"/>
      <w:r>
        <w:t xml:space="preserve"> en autogestión deportista.</w:t>
      </w:r>
    </w:p>
    <w:p w:rsidR="00B6435D" w:rsidRDefault="00B6435D">
      <w:r>
        <w:t xml:space="preserve">8. deportista se </w:t>
      </w:r>
      <w:proofErr w:type="spellStart"/>
      <w:r>
        <w:t>loguea</w:t>
      </w:r>
      <w:proofErr w:type="spellEnd"/>
      <w:r>
        <w:t xml:space="preserve"> y mira el </w:t>
      </w:r>
      <w:proofErr w:type="spellStart"/>
      <w:r>
        <w:t>msj</w:t>
      </w:r>
      <w:proofErr w:type="spellEnd"/>
      <w:r>
        <w:t xml:space="preserve">. </w:t>
      </w:r>
      <w:r w:rsidR="00973E2D">
        <w:t xml:space="preserve">(falta que vea el </w:t>
      </w:r>
      <w:proofErr w:type="spellStart"/>
      <w:r w:rsidR="00973E2D">
        <w:t>fixture</w:t>
      </w:r>
      <w:proofErr w:type="spellEnd"/>
      <w:r w:rsidR="00973E2D">
        <w:t xml:space="preserve"> del torneo q participa)</w:t>
      </w:r>
    </w:p>
    <w:p w:rsidR="00B6435D" w:rsidRDefault="00B6435D">
      <w:r>
        <w:t>9. dar d</w:t>
      </w:r>
      <w:r w:rsidR="00190663">
        <w:t>e alta un torneo para federados, que muestre como haría el tema de otras fases pero la idea nomas.</w:t>
      </w:r>
      <w:r>
        <w:t xml:space="preserve"> (</w:t>
      </w:r>
      <w:proofErr w:type="gramStart"/>
      <w:r>
        <w:t>tipo</w:t>
      </w:r>
      <w:proofErr w:type="gramEnd"/>
      <w:r>
        <w:t xml:space="preserve"> eliminatoria, única programada, los otros están solo diseñada las</w:t>
      </w:r>
      <w:r w:rsidR="00190663">
        <w:t xml:space="preserve"> pantallas pero no las haremos </w:t>
      </w:r>
      <w:r>
        <w:t>)</w:t>
      </w:r>
      <w:r w:rsidR="005F3720">
        <w:t xml:space="preserve"> y falta que luego de alta de torneo, abra la pantalla de reserva y ver que podamos reservar bien todo con los datos necesarios de la fecha inicio a fin de torneo, y por el deporte elegido. Para q muestre en las llaves los lugares y fecha.</w:t>
      </w:r>
    </w:p>
    <w:p w:rsidR="00CF650B" w:rsidRDefault="00B6435D">
      <w:r>
        <w:t xml:space="preserve">10. inscribir a deportistas federados </w:t>
      </w:r>
      <w:proofErr w:type="spellStart"/>
      <w:r>
        <w:t>via</w:t>
      </w:r>
      <w:proofErr w:type="spellEnd"/>
      <w:r>
        <w:t xml:space="preserve"> web (centro de estudiantes) los da de alta. </w:t>
      </w:r>
      <w:r w:rsidR="00CE386B">
        <w:t xml:space="preserve"> </w:t>
      </w:r>
    </w:p>
    <w:p w:rsidR="003E01B1" w:rsidRDefault="00CA690A">
      <w:pPr>
        <w:rPr>
          <w:b/>
        </w:rPr>
      </w:pPr>
      <w:r w:rsidRPr="00CA690A">
        <w:rPr>
          <w:b/>
        </w:rPr>
        <w:t>31735930</w:t>
      </w:r>
      <w:r w:rsidR="004A5DE3">
        <w:rPr>
          <w:b/>
        </w:rPr>
        <w:t xml:space="preserve"> no</w:t>
      </w:r>
      <w:bookmarkStart w:id="0" w:name="_GoBack"/>
      <w:bookmarkEnd w:id="0"/>
      <w:r w:rsidR="004A5DE3">
        <w:rPr>
          <w:b/>
        </w:rPr>
        <w:t xml:space="preserve"> inscripto</w:t>
      </w:r>
    </w:p>
    <w:p w:rsidR="00CA690A" w:rsidRPr="00CA690A" w:rsidRDefault="00CA690A">
      <w:pPr>
        <w:rPr>
          <w:b/>
        </w:rPr>
      </w:pPr>
      <w:r>
        <w:rPr>
          <w:b/>
        </w:rPr>
        <w:t>31904030</w:t>
      </w:r>
      <w:r w:rsidR="004A5DE3">
        <w:rPr>
          <w:b/>
        </w:rPr>
        <w:t xml:space="preserve"> no inscripto</w:t>
      </w:r>
    </w:p>
    <w:p w:rsidR="00B6435D" w:rsidRDefault="00B6435D">
      <w:r>
        <w:t xml:space="preserve">11. revisa la inscripción en Generar </w:t>
      </w:r>
      <w:proofErr w:type="spellStart"/>
      <w:r>
        <w:t>Fixture</w:t>
      </w:r>
      <w:proofErr w:type="spellEnd"/>
      <w:r>
        <w:t xml:space="preserve"> de escritorio, elimina alguno si hace falta, y confirma generar </w:t>
      </w:r>
      <w:proofErr w:type="spellStart"/>
      <w:r>
        <w:t>fixture</w:t>
      </w:r>
      <w:proofErr w:type="spellEnd"/>
      <w:r>
        <w:t>, abre pantalla de eliminatoria cargando de manera aleatoria la eliminatoria de 8 jugadores.</w:t>
      </w:r>
    </w:p>
    <w:p w:rsidR="00B6435D" w:rsidRDefault="00B6435D" w:rsidP="009E4D1C">
      <w:pPr>
        <w:tabs>
          <w:tab w:val="left" w:pos="6495"/>
        </w:tabs>
      </w:pPr>
      <w:r>
        <w:t xml:space="preserve">12. guarda: para guardar el torneo como </w:t>
      </w:r>
      <w:r w:rsidR="009E4D1C">
        <w:t>diagramado</w:t>
      </w:r>
    </w:p>
    <w:p w:rsidR="00B6435D" w:rsidRDefault="00B6435D">
      <w:r>
        <w:t>13. permite guardar resultados, hacen andar las llaves hasta q lleguen a la final, guarda ganador y segundo. (</w:t>
      </w:r>
      <w:proofErr w:type="spellStart"/>
      <w:proofErr w:type="gramStart"/>
      <w:r>
        <w:t>aca</w:t>
      </w:r>
      <w:proofErr w:type="spellEnd"/>
      <w:proofErr w:type="gramEnd"/>
      <w:r>
        <w:t xml:space="preserve"> faltaría sumar puntos al ranking de acuerdo al puntaje q de 1er o 2do puesto guardado en alta de torneo)</w:t>
      </w:r>
    </w:p>
    <w:p w:rsidR="00B6435D" w:rsidRDefault="00B6435D">
      <w:r>
        <w:t>14. consulta ranking andando.</w:t>
      </w:r>
    </w:p>
    <w:p w:rsidR="00B6435D" w:rsidRDefault="00B6435D">
      <w:r>
        <w:lastRenderedPageBreak/>
        <w:t>15. deberíamos programar  una eliminatoria q permita elegir cabeza de series consultado el ranking, poniendo en extremos los federados de mayor puntaje en una eliminatoria, y listo.</w:t>
      </w:r>
    </w:p>
    <w:p w:rsidR="00B6435D" w:rsidRDefault="00B6435D">
      <w:r>
        <w:t xml:space="preserve">16. ver si vamos a mostrar algo de desempates, están las tablas de desempate x deporte, cargado para arquería federado dos modos, lo cual registraría solo la </w:t>
      </w:r>
      <w:r w:rsidR="0041245B">
        <w:t xml:space="preserve">forma de desempate y el ganador , pero es para torneos de tipo todo contra todos o  clasificatorio que no están </w:t>
      </w:r>
      <w:r w:rsidR="00C033E0">
        <w:t>programados todavía.</w:t>
      </w:r>
    </w:p>
    <w:p w:rsidR="003875BE" w:rsidRDefault="00B6435D">
      <w:r>
        <w:t xml:space="preserve">17. dar ideas de como seria la iteración 4 de gestión de informes en un futuro, q por ahora solo </w:t>
      </w:r>
      <w:proofErr w:type="spellStart"/>
      <w:r>
        <w:t>esta</w:t>
      </w:r>
      <w:proofErr w:type="spellEnd"/>
      <w:r>
        <w:t xml:space="preserve"> programado cantidad de deportes solicitados </w:t>
      </w:r>
      <w:proofErr w:type="spellStart"/>
      <w:r>
        <w:t>via</w:t>
      </w:r>
      <w:proofErr w:type="spellEnd"/>
      <w:r>
        <w:t xml:space="preserve"> web.</w:t>
      </w:r>
    </w:p>
    <w:p w:rsidR="003875BE" w:rsidRDefault="00874F20">
      <w:r>
        <w:t xml:space="preserve">18. </w:t>
      </w:r>
      <w:r w:rsidR="003875BE">
        <w:t xml:space="preserve">Falta q cuando se da de alta un evento </w:t>
      </w:r>
      <w:proofErr w:type="spellStart"/>
      <w:r w:rsidR="003875BE">
        <w:t>via</w:t>
      </w:r>
      <w:proofErr w:type="spellEnd"/>
      <w:r w:rsidR="003875BE">
        <w:t xml:space="preserve"> escritorio, lo muestre en la web en forma </w:t>
      </w:r>
      <w:proofErr w:type="spellStart"/>
      <w:r w:rsidR="003875BE">
        <w:t>publica</w:t>
      </w:r>
      <w:proofErr w:type="spellEnd"/>
      <w:r w:rsidR="003875BE">
        <w:t xml:space="preserve"> </w:t>
      </w:r>
      <w:proofErr w:type="gramStart"/>
      <w:r w:rsidR="003875BE">
        <w:t>( sin</w:t>
      </w:r>
      <w:proofErr w:type="gramEnd"/>
      <w:r w:rsidR="003875BE">
        <w:t xml:space="preserve"> </w:t>
      </w:r>
      <w:proofErr w:type="spellStart"/>
      <w:r w:rsidR="003875BE">
        <w:t>logueo</w:t>
      </w:r>
      <w:proofErr w:type="spellEnd"/>
      <w:r w:rsidR="003875BE">
        <w:t xml:space="preserve"> para todos, con foto e </w:t>
      </w:r>
      <w:proofErr w:type="spellStart"/>
      <w:r w:rsidR="003875BE">
        <w:t>info</w:t>
      </w:r>
      <w:proofErr w:type="spellEnd"/>
      <w:r w:rsidR="003875BE">
        <w:t xml:space="preserve"> y control de fecha de publicación)</w:t>
      </w:r>
      <w:r>
        <w:t xml:space="preserve"> sino llegamos no lo hacemos </w:t>
      </w:r>
      <w:proofErr w:type="spellStart"/>
      <w:r>
        <w:t>pq</w:t>
      </w:r>
      <w:proofErr w:type="spellEnd"/>
      <w:r>
        <w:t xml:space="preserve"> es poco importante.</w:t>
      </w:r>
    </w:p>
    <w:p w:rsidR="00B6435D" w:rsidRDefault="00B6435D">
      <w:r>
        <w:t>Fin.</w:t>
      </w:r>
    </w:p>
    <w:sectPr w:rsidR="00B64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5BE"/>
    <w:rsid w:val="00190663"/>
    <w:rsid w:val="00332EA5"/>
    <w:rsid w:val="003875BE"/>
    <w:rsid w:val="003E01B1"/>
    <w:rsid w:val="0041245B"/>
    <w:rsid w:val="004A5DE3"/>
    <w:rsid w:val="005966B5"/>
    <w:rsid w:val="005F3720"/>
    <w:rsid w:val="007932C0"/>
    <w:rsid w:val="00874F20"/>
    <w:rsid w:val="00973E2D"/>
    <w:rsid w:val="009E4D1C"/>
    <w:rsid w:val="00A41EE2"/>
    <w:rsid w:val="00B27433"/>
    <w:rsid w:val="00B6435D"/>
    <w:rsid w:val="00C033E0"/>
    <w:rsid w:val="00CA690A"/>
    <w:rsid w:val="00CE386B"/>
    <w:rsid w:val="00CF35F9"/>
    <w:rsid w:val="00CF650B"/>
    <w:rsid w:val="00DA745A"/>
    <w:rsid w:val="00DF54D6"/>
    <w:rsid w:val="00E6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ceso%20para%20mostra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Proceso para mostrar</Template>
  <TotalTime>98</TotalTime>
  <Pages>1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2014-10-20T01:10:00Z</dcterms:created>
  <dcterms:modified xsi:type="dcterms:W3CDTF">2014-10-27T22:41:00Z</dcterms:modified>
</cp:coreProperties>
</file>